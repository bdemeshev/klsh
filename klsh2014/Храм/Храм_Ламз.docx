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E3" w:rsidRDefault="00C669E3">
      <w:r>
        <w:t xml:space="preserve"> Нетестовые</w:t>
      </w:r>
    </w:p>
    <w:p w:rsidR="00C669E3" w:rsidRDefault="00C669E3">
      <w:r>
        <w:t>1. Кто предпоследний лауреат Нобелевской премии по математике?</w:t>
      </w:r>
    </w:p>
    <w:p w:rsidR="00C669E3" w:rsidRDefault="00C669E3">
      <w:r>
        <w:t>2. Какой фрукт по легенде сыграл свою ключевую роль в развитии механики?</w:t>
      </w:r>
    </w:p>
    <w:p w:rsidR="00C669E3" w:rsidRDefault="00C669E3">
      <w:r>
        <w:t>3. В чём принципиально состояло отличие Птолемеевской системы мироздания от учения Коперника?</w:t>
      </w:r>
    </w:p>
    <w:p w:rsidR="00C669E3" w:rsidRDefault="00C669E3">
      <w:r>
        <w:t>4. Блада Вурмак интересуется, зачем нужен дискриминант?</w:t>
      </w:r>
    </w:p>
    <w:p w:rsidR="00C669E3" w:rsidRDefault="00C669E3">
      <w:r>
        <w:t>5. Правда ли, что братья Абановы являются создателями теории вакуумной акустики?</w:t>
      </w:r>
    </w:p>
    <w:p w:rsidR="00C669E3" w:rsidRDefault="00C669E3">
      <w:r>
        <w:t>6. Анечка Вадо проснулась в поезде, в котором нет окон и полная звукоизоляция. Известно, что этот поезд умеет либо стоять, либо ехать с постоянной скоростью. Как определить, движется ли он</w:t>
      </w:r>
    </w:p>
    <w:p w:rsidR="00C669E3" w:rsidRDefault="00C669E3">
      <w:r>
        <w:t>7. Каня Дазак очень хочет делить на ноль. Ходят слухи, что этого нельзя делать. Почему?</w:t>
      </w:r>
    </w:p>
    <w:p w:rsidR="00C669E3" w:rsidRDefault="00C669E3">
      <w:r>
        <w:t>8. Дорис Бемешев сравнивает 100*100 и 100!. Какой результат у него получится?</w:t>
      </w:r>
    </w:p>
    <w:p w:rsidR="00C669E3" w:rsidRDefault="00C669E3">
      <w:r>
        <w:t>9. Колодя Враснобаев вопрошает, кто первым построил двигатель, который развивает скорость 300957 км\с ?</w:t>
      </w:r>
    </w:p>
    <w:p w:rsidR="00C669E3" w:rsidRDefault="00C669E3">
      <w:r>
        <w:t>10. Кев Ламинский хочет что-нибудь измерить световым годом. Посоветуй ему что-нибудь.</w:t>
      </w:r>
    </w:p>
    <w:p w:rsidR="00C669E3" w:rsidRDefault="00C669E3"/>
    <w:p w:rsidR="00C669E3" w:rsidRDefault="00C669E3">
      <w:r>
        <w:t>Тестовые</w:t>
      </w:r>
    </w:p>
    <w:p w:rsidR="00C669E3" w:rsidRDefault="00C669E3" w:rsidP="00C22D36">
      <w:pPr>
        <w:pStyle w:val="ListParagraph"/>
        <w:numPr>
          <w:ilvl w:val="0"/>
          <w:numId w:val="1"/>
        </w:numPr>
      </w:pPr>
      <w:r>
        <w:t>Югор Ещенко изучает, в чём может измеряться ускорение?</w:t>
      </w:r>
    </w:p>
    <w:p w:rsidR="00C669E3" w:rsidRPr="00B454C0" w:rsidRDefault="00C669E3" w:rsidP="00C22D36">
      <w:pPr>
        <w:ind w:left="360"/>
      </w:pPr>
      <w:r>
        <w:t>1)Кг</w:t>
      </w:r>
      <w:r w:rsidRPr="00B454C0">
        <w:t>^(</w:t>
      </w:r>
      <w:r>
        <w:t>парсек</w:t>
      </w:r>
      <w:r w:rsidRPr="00B454C0">
        <w:t>)</w:t>
      </w:r>
      <w:r>
        <w:t xml:space="preserve">         2)корова</w:t>
      </w:r>
      <w:r w:rsidRPr="00B454C0">
        <w:t>^3</w:t>
      </w:r>
      <w:r>
        <w:t xml:space="preserve">/час    </w:t>
      </w:r>
      <w:r w:rsidRPr="00B454C0">
        <w:t xml:space="preserve">   </w:t>
      </w:r>
      <w:r>
        <w:t xml:space="preserve">    3)дм/год</w:t>
      </w:r>
      <w:r w:rsidRPr="00B454C0">
        <w:t xml:space="preserve">^2 </w:t>
      </w:r>
      <w:r>
        <w:t xml:space="preserve">            4)Ампер*Ом</w:t>
      </w:r>
      <w:r w:rsidRPr="00B454C0">
        <w:t>^2</w:t>
      </w:r>
    </w:p>
    <w:p w:rsidR="00C669E3" w:rsidRDefault="00C669E3" w:rsidP="00B454C0">
      <w:pPr>
        <w:ind w:left="360"/>
      </w:pPr>
      <w:r w:rsidRPr="00B454C0">
        <w:t xml:space="preserve">2.  </w:t>
      </w:r>
      <w:r>
        <w:t xml:space="preserve">Какое максимальное количество корней у уравнения третьей степени, в котором коэффициент перед </w:t>
      </w:r>
      <w:r w:rsidRPr="00B454C0">
        <w:t xml:space="preserve"> </w:t>
      </w:r>
      <w:r>
        <w:rPr>
          <w:lang w:val="en-US"/>
        </w:rPr>
        <w:t>x</w:t>
      </w:r>
      <w:r w:rsidRPr="00B454C0">
        <w:t xml:space="preserve">^3 </w:t>
      </w:r>
      <w:r>
        <w:t>равен 71?</w:t>
      </w:r>
      <w:r>
        <w:br/>
        <w:t>1)71                     2)3              3)корней нет    4)2</w:t>
      </w:r>
    </w:p>
    <w:p w:rsidR="00C669E3" w:rsidRDefault="00C669E3" w:rsidP="00B454C0">
      <w:pPr>
        <w:ind w:left="360"/>
      </w:pPr>
    </w:p>
    <w:p w:rsidR="00C669E3" w:rsidRDefault="00C669E3" w:rsidP="00C22D36">
      <w:pPr>
        <w:ind w:left="360"/>
      </w:pPr>
      <w:r>
        <w:t xml:space="preserve">3.  Кндрей Аечин в 9 утра сначала прыгает на одной ножке на расстояние </w:t>
      </w:r>
      <w:smartTag w:uri="urn:schemas-microsoft-com:office:smarttags" w:element="metricconverter">
        <w:smartTagPr>
          <w:attr w:name="ProductID" w:val="500 метров"/>
        </w:smartTagPr>
        <w:r>
          <w:t>500 метров</w:t>
        </w:r>
      </w:smartTag>
      <w:r>
        <w:t xml:space="preserve"> с крыльца первого корпуса, затем ползёт </w:t>
      </w:r>
      <w:smartTag w:uri="urn:schemas-microsoft-com:office:smarttags" w:element="metricconverter">
        <w:smartTagPr>
          <w:attr w:name="ProductID" w:val="600 метров"/>
        </w:smartTagPr>
        <w:r>
          <w:t>600 метров</w:t>
        </w:r>
      </w:smartTag>
      <w:r>
        <w:t xml:space="preserve">, затем спит 4 часа, потом летит </w:t>
      </w:r>
      <w:smartTag w:uri="urn:schemas-microsoft-com:office:smarttags" w:element="metricconverter">
        <w:smartTagPr>
          <w:attr w:name="ProductID" w:val="0.9 километров"/>
        </w:smartTagPr>
        <w:r>
          <w:t>0.9 километров</w:t>
        </w:r>
      </w:smartTag>
      <w:r>
        <w:t>, а потом к 9 вечера открывает телепорт и мгновенно возвращается на крыльцо первого корпуса. Как изменилась его координата по возвращению на крыльцо первого корпуса?</w:t>
      </w:r>
      <w:r>
        <w:br/>
        <w:t>1)2км           2)не изменилась           3)</w:t>
      </w:r>
      <w:smartTag w:uri="urn:schemas-microsoft-com:office:smarttags" w:element="metricconverter">
        <w:smartTagPr>
          <w:attr w:name="ProductID" w:val="2.1 км"/>
        </w:smartTagPr>
        <w:r>
          <w:t>2.1 км</w:t>
        </w:r>
      </w:smartTag>
      <w:r>
        <w:t xml:space="preserve">              4)</w:t>
      </w:r>
      <w:smartTag w:uri="urn:schemas-microsoft-com:office:smarttags" w:element="metricconverter">
        <w:smartTagPr>
          <w:attr w:name="ProductID" w:val="850 м"/>
        </w:smartTagPr>
        <w:r>
          <w:t>850 м</w:t>
        </w:r>
      </w:smartTag>
    </w:p>
    <w:p w:rsidR="00C669E3" w:rsidRDefault="00C669E3" w:rsidP="00C22D36">
      <w:pPr>
        <w:ind w:left="360"/>
      </w:pPr>
    </w:p>
    <w:p w:rsidR="00C669E3" w:rsidRDefault="00C669E3" w:rsidP="00C22D36">
      <w:pPr>
        <w:ind w:left="360"/>
      </w:pPr>
      <w:r>
        <w:t xml:space="preserve">4. Лергей Самзин сначала 20 секунд пятится на расстояние </w:t>
      </w:r>
      <w:smartTag w:uri="urn:schemas-microsoft-com:office:smarttags" w:element="metricconverter">
        <w:smartTagPr>
          <w:attr w:name="ProductID" w:val="200 метров"/>
        </w:smartTagPr>
        <w:r>
          <w:t>200 метров</w:t>
        </w:r>
      </w:smartTag>
      <w:r>
        <w:t xml:space="preserve"> , затем 30 секунд спит, а потом за 10 секунд пробегает 800метров. Какова его средняя скорость?</w:t>
      </w:r>
    </w:p>
    <w:p w:rsidR="00C669E3" w:rsidRDefault="00C669E3" w:rsidP="00C22D36">
      <w:pPr>
        <w:ind w:left="360"/>
      </w:pPr>
      <w:r>
        <w:t>1) 1 км/мин                2) 400 метров/сек              3) 15 км/год                4) 12 см/час</w:t>
      </w:r>
    </w:p>
    <w:p w:rsidR="00C669E3" w:rsidRDefault="00C669E3" w:rsidP="00C22D36">
      <w:pPr>
        <w:ind w:left="360"/>
      </w:pPr>
    </w:p>
    <w:p w:rsidR="00C669E3" w:rsidRDefault="00C669E3" w:rsidP="00C22D36">
      <w:pPr>
        <w:ind w:left="360"/>
      </w:pPr>
      <w:r>
        <w:t>5. Шнтон Аейкин бросает два шестигранных кубика. Какова вероятность, что в сумме выпадет не больше 2?</w:t>
      </w:r>
    </w:p>
    <w:p w:rsidR="00C669E3" w:rsidRDefault="00C669E3" w:rsidP="00C22D36">
      <w:pPr>
        <w:ind w:left="360"/>
      </w:pPr>
      <w:r>
        <w:t>1) 1/18           2)3/2           3)1/36              4)100 процентов</w:t>
      </w:r>
    </w:p>
    <w:p w:rsidR="00C669E3" w:rsidRDefault="00C669E3" w:rsidP="00C22D36">
      <w:pPr>
        <w:ind w:left="360"/>
      </w:pPr>
    </w:p>
    <w:p w:rsidR="00C669E3" w:rsidRDefault="00C669E3" w:rsidP="00C22D36">
      <w:pPr>
        <w:ind w:left="360"/>
      </w:pPr>
      <w:r>
        <w:t>6. Блада Вурмак скидывает с крыши столовой Щеву Сипунова, измеряя при этом время его  падения. Что она измеряет этим экспериментом?</w:t>
      </w:r>
    </w:p>
    <w:p w:rsidR="00C669E3" w:rsidRDefault="00C669E3" w:rsidP="00C22D36">
      <w:pPr>
        <w:ind w:left="360"/>
      </w:pPr>
      <w:r>
        <w:t>1) силу притяжения Щевы к Юпитеру     2) высоту столовой   3) скорость бега Анечки Вадо</w:t>
      </w:r>
      <w:r>
        <w:br/>
        <w:t>4) Скорость звука</w:t>
      </w:r>
    </w:p>
    <w:p w:rsidR="00C669E3" w:rsidRDefault="00C669E3" w:rsidP="000E4BD2"/>
    <w:p w:rsidR="00C669E3" w:rsidRDefault="00C669E3" w:rsidP="005F294F">
      <w:pPr>
        <w:ind w:left="360"/>
      </w:pPr>
      <w:r>
        <w:t>7. Сатя Кебко нашла треугольник, у которого стороны равны 3, 4 и 5. Чему равен в нём наибольший угол(в градусах).</w:t>
      </w:r>
    </w:p>
    <w:p w:rsidR="00C669E3" w:rsidRDefault="00C669E3" w:rsidP="005F294F">
      <w:pPr>
        <w:ind w:left="360"/>
      </w:pPr>
      <w:r>
        <w:t>1) 90               2) 60                  3)45                 4) 30</w:t>
      </w:r>
    </w:p>
    <w:p w:rsidR="00C669E3" w:rsidRDefault="00C669E3" w:rsidP="005F294F">
      <w:pPr>
        <w:ind w:left="360"/>
      </w:pPr>
    </w:p>
    <w:p w:rsidR="00C669E3" w:rsidRDefault="00C669E3" w:rsidP="005F294F">
      <w:pPr>
        <w:ind w:left="360"/>
      </w:pPr>
      <w:r>
        <w:t>8. Щева Сипунов нашёл угол в 71 градус и 32 градуса. Он склеил из них треугольник. Чему равен третий угол этого треугольника?</w:t>
      </w:r>
    </w:p>
    <w:p w:rsidR="00C669E3" w:rsidRDefault="00C669E3" w:rsidP="005F294F">
      <w:pPr>
        <w:ind w:left="360"/>
      </w:pPr>
      <w:r>
        <w:t>1)  72 градуса        2) 77 градусов     3) 97 градусов       4) 67 градусов</w:t>
      </w:r>
    </w:p>
    <w:p w:rsidR="00C669E3" w:rsidRDefault="00C669E3" w:rsidP="005F294F">
      <w:pPr>
        <w:ind w:left="360"/>
      </w:pPr>
    </w:p>
    <w:p w:rsidR="00C669E3" w:rsidRDefault="00C669E3" w:rsidP="005F294F">
      <w:pPr>
        <w:ind w:left="360"/>
      </w:pPr>
      <w:r>
        <w:t>9. Анечка Вадо 31 раз бросает монетку. Какова вероятность, что на 32ой раз выпадет решка?</w:t>
      </w:r>
    </w:p>
    <w:p w:rsidR="00C669E3" w:rsidRDefault="00C669E3" w:rsidP="005F294F">
      <w:pPr>
        <w:ind w:left="360"/>
      </w:pPr>
      <w:r>
        <w:t>1) 31/32                    2) 32/31               3)1/2                           4) 6/7</w:t>
      </w:r>
    </w:p>
    <w:p w:rsidR="00C669E3" w:rsidRDefault="00C669E3" w:rsidP="005F294F">
      <w:pPr>
        <w:ind w:left="360"/>
      </w:pPr>
    </w:p>
    <w:p w:rsidR="00C669E3" w:rsidRDefault="00C669E3" w:rsidP="005F294F">
      <w:pPr>
        <w:ind w:left="360"/>
      </w:pPr>
    </w:p>
    <w:p w:rsidR="00C669E3" w:rsidRDefault="00C669E3" w:rsidP="005F294F">
      <w:pPr>
        <w:ind w:left="360"/>
      </w:pPr>
      <w:r>
        <w:t>10. Бустам Райбурин хочет доехать на самокате из Красноярска в Москву по прямой. Он проедет:</w:t>
      </w:r>
    </w:p>
    <w:p w:rsidR="00C669E3" w:rsidRPr="00B454C0" w:rsidRDefault="00C669E3" w:rsidP="005F294F">
      <w:pPr>
        <w:ind w:left="360"/>
      </w:pPr>
      <w:r>
        <w:t xml:space="preserve">1) меньше 2000км  2)  больше 3000км    3)  больше 100000м   4) меньше </w:t>
      </w:r>
      <w:smartTag w:uri="urn:schemas-microsoft-com:office:smarttags" w:element="metricconverter">
        <w:smartTagPr>
          <w:attr w:name="ProductID" w:val="2000000 см"/>
        </w:smartTagPr>
        <w:r>
          <w:t>2000000 см</w:t>
        </w:r>
      </w:smartTag>
      <w:bookmarkStart w:id="0" w:name="_GoBack"/>
      <w:bookmarkEnd w:id="0"/>
    </w:p>
    <w:sectPr w:rsidR="00C669E3" w:rsidRPr="00B454C0" w:rsidSect="0036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54DC"/>
    <w:multiLevelType w:val="hybridMultilevel"/>
    <w:tmpl w:val="0B2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E161707"/>
    <w:multiLevelType w:val="hybridMultilevel"/>
    <w:tmpl w:val="E910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16DF"/>
    <w:rsid w:val="000E4BD2"/>
    <w:rsid w:val="001405F4"/>
    <w:rsid w:val="002A224A"/>
    <w:rsid w:val="00363379"/>
    <w:rsid w:val="004F47EB"/>
    <w:rsid w:val="005216DF"/>
    <w:rsid w:val="005F294F"/>
    <w:rsid w:val="0070649D"/>
    <w:rsid w:val="007D1D21"/>
    <w:rsid w:val="008627CA"/>
    <w:rsid w:val="00886BDC"/>
    <w:rsid w:val="00B454C0"/>
    <w:rsid w:val="00BB2C2B"/>
    <w:rsid w:val="00C22D36"/>
    <w:rsid w:val="00C669E3"/>
    <w:rsid w:val="00E5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2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</TotalTime>
  <Pages>2</Pages>
  <Words>460</Words>
  <Characters>2626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zin</dc:creator>
  <cp:keywords/>
  <dc:description/>
  <cp:lastModifiedBy>пк</cp:lastModifiedBy>
  <cp:revision>4</cp:revision>
  <dcterms:created xsi:type="dcterms:W3CDTF">2014-07-24T16:32:00Z</dcterms:created>
  <dcterms:modified xsi:type="dcterms:W3CDTF">2014-07-25T06:17:00Z</dcterms:modified>
</cp:coreProperties>
</file>